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8C3CE61B47974154A7F9D7BC400DA981"/>
        </w:placeholder>
        <w:docPartList>
          <w:docPartGallery w:val="Quick Parts"/>
          <w:docPartCategory w:val=" Nombre del currículo"/>
        </w:docPartList>
      </w:sdtPr>
      <w:sdtContent>
        <w:tbl>
          <w:tblPr>
            <w:tblStyle w:val="Tablaconcuadrcula"/>
            <w:tblW w:w="5000" w:type="pct"/>
            <w:tblLook w:val="04A0"/>
          </w:tblPr>
          <w:tblGrid>
            <w:gridCol w:w="2278"/>
            <w:gridCol w:w="7577"/>
          </w:tblGrid>
          <w:tr w:rsidR="006A39DC" w:rsidTr="004A77CA">
            <w:trPr>
              <w:trHeight w:val="648"/>
            </w:trPr>
            <w:tc>
              <w:tcPr>
                <w:tcW w:w="227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757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DB5075" w:rsidP="00785BE5">
                <w:pPr>
                  <w:pStyle w:val="Nombre"/>
                </w:pPr>
                <w:sdt>
                  <w:sdtPr>
                    <w:id w:val="809184597"/>
                    <w:placeholder>
                      <w:docPart w:val="EB1B72D95EA945E2A3999602E4AADFF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A77CA">
                      <w:t>Lischetti</w:t>
                    </w:r>
                    <w:proofErr w:type="spellEnd"/>
                    <w:r w:rsidR="004A77CA">
                      <w:t xml:space="preserve"> </w:t>
                    </w:r>
                    <w:r w:rsidR="004A77CA">
                      <w:rPr>
                        <w:lang w:val="es-AR"/>
                      </w:rPr>
                      <w:t>Mariano</w:t>
                    </w:r>
                  </w:sdtContent>
                </w:sdt>
              </w:p>
            </w:tc>
          </w:tr>
          <w:tr w:rsidR="006A39DC" w:rsidTr="004A77CA">
            <w:trPr>
              <w:trHeight w:val="144"/>
            </w:trPr>
            <w:tc>
              <w:tcPr>
                <w:tcW w:w="2278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6A39DC" w:rsidRDefault="00854E26">
                <w:pPr>
                  <w:pStyle w:val="Fecha"/>
                  <w:framePr w:wrap="auto" w:hAnchor="text" w:xAlign="left" w:yAlign="inline"/>
                  <w:suppressOverlap w:val="0"/>
                </w:pPr>
                <w:r>
                  <w:t xml:space="preserve">Última Actualización </w:t>
                </w:r>
                <w:sdt>
                  <w:sdtPr>
                    <w:alias w:val="Fecha"/>
                    <w:id w:val="809184598"/>
                    <w:placeholder>
                      <w:docPart w:val="A3EDE3C5B0DB49D89888814D056D60FF"/>
                    </w:placeholder>
                    <w:date w:fullDate="2012-05-09T00:00:00Z">
                      <w:dateFormat w:val="d-M-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817A6C">
                      <w:t>9-5-2012</w:t>
                    </w:r>
                  </w:sdtContent>
                </w:sdt>
              </w:p>
            </w:tc>
            <w:tc>
              <w:tcPr>
                <w:tcW w:w="7577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4A77CA">
                <w:r w:rsidRPr="004A77CA">
                  <w:rPr>
                    <w:sz w:val="28"/>
                  </w:rPr>
                  <w:t>Información Personal</w:t>
                </w:r>
              </w:p>
            </w:tc>
          </w:tr>
          <w:tr w:rsidR="006A39DC" w:rsidTr="004A77CA">
            <w:trPr>
              <w:trHeight w:val="257"/>
            </w:trPr>
            <w:tc>
              <w:tcPr>
                <w:tcW w:w="22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7A306E">
                <w:pPr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1047750" cy="1724025"/>
                      <wp:effectExtent l="19050" t="0" r="0" b="0"/>
                      <wp:docPr id="1" name="Imagen 1" descr="C:\Users\Mariano\Desktop\Dibuj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Mariano\Desktop\Dibuj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0" cy="172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57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B708A" w:rsidRDefault="007B708A" w:rsidP="007B708A">
                <w:pPr>
                  <w:pStyle w:val="Direccindelremitente0"/>
                </w:pPr>
                <w:r w:rsidRPr="007B708A">
                  <w:rPr>
                    <w:u w:val="single"/>
                  </w:rPr>
                  <w:t>Fecha de Nacimiento</w:t>
                </w:r>
                <w:r>
                  <w:t>: 28/03/1985</w:t>
                </w:r>
                <w:r w:rsidR="004E386F">
                  <w:t>.</w:t>
                </w:r>
              </w:p>
              <w:p w:rsidR="004E386F" w:rsidRDefault="004E386F" w:rsidP="007B708A">
                <w:pPr>
                  <w:pStyle w:val="Direccindelremitente0"/>
                </w:pPr>
                <w:r w:rsidRPr="007B708A">
                  <w:rPr>
                    <w:u w:val="single"/>
                  </w:rPr>
                  <w:t>DNI</w:t>
                </w:r>
                <w:r>
                  <w:t>: 31.237.240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Domicilio</w:t>
                </w:r>
                <w:r>
                  <w:t xml:space="preserve">: Paraguay 2949 Capital Federal </w:t>
                </w:r>
                <w:proofErr w:type="spellStart"/>
                <w:r>
                  <w:t>Pcia</w:t>
                </w:r>
                <w:proofErr w:type="spellEnd"/>
                <w:r>
                  <w:t>. De Buenos Aires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Edad</w:t>
                </w:r>
                <w:r w:rsidR="007B708A">
                  <w:t>:</w:t>
                </w:r>
                <w:r>
                  <w:t xml:space="preserve"> 25 años.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Lugar de Nacimiento</w:t>
                </w:r>
                <w:r>
                  <w:t xml:space="preserve">: </w:t>
                </w:r>
                <w:proofErr w:type="spellStart"/>
                <w:r>
                  <w:t>Baradero</w:t>
                </w:r>
                <w:proofErr w:type="spellEnd"/>
                <w:r>
                  <w:t xml:space="preserve"> </w:t>
                </w:r>
                <w:proofErr w:type="spellStart"/>
                <w:r>
                  <w:t>Pcia</w:t>
                </w:r>
                <w:proofErr w:type="spellEnd"/>
                <w:r>
                  <w:t>. De Buenos Aires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Teléfono</w:t>
                </w:r>
                <w:r>
                  <w:t>: 03329-15-526682</w:t>
                </w:r>
              </w:p>
              <w:p w:rsidR="006A39DC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email</w:t>
                </w:r>
                <w:r>
                  <w:t xml:space="preserve">: </w:t>
                </w:r>
                <w:hyperlink r:id="rId13" w:history="1">
                  <w:r w:rsidRPr="009A5333">
                    <w:rPr>
                      <w:rStyle w:val="Hipervnculo"/>
                    </w:rPr>
                    <w:t>lischettim@gmail.com</w:t>
                  </w:r>
                </w:hyperlink>
              </w:p>
              <w:p w:rsidR="006A39DC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Estado civil</w:t>
                </w:r>
                <w:r>
                  <w:t>: Soltero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Nacionalidad</w:t>
                </w:r>
                <w:r>
                  <w:t>: Argentino con ciudadanía italiana.</w:t>
                </w:r>
              </w:p>
              <w:p w:rsidR="004A77CA" w:rsidRDefault="004A77CA" w:rsidP="004A77CA">
                <w:pPr>
                  <w:pStyle w:val="Direccindelremitente0"/>
                </w:pPr>
                <w:r w:rsidRPr="007B708A">
                  <w:rPr>
                    <w:u w:val="single"/>
                  </w:rPr>
                  <w:t>Grupo Familiar</w:t>
                </w:r>
                <w:r>
                  <w:t>: Madre, Padre y Hermano</w:t>
                </w:r>
              </w:p>
              <w:p w:rsidR="008922B4" w:rsidRDefault="008922B4" w:rsidP="008922B4">
                <w:pPr>
                  <w:pStyle w:val="Direccindelremitente0"/>
                </w:pPr>
                <w:r w:rsidRPr="008922B4">
                  <w:rPr>
                    <w:u w:val="single"/>
                  </w:rPr>
                  <w:t>Disponibilidad horaria</w:t>
                </w:r>
                <w:r>
                  <w:t>: 8/9 horas</w:t>
                </w:r>
              </w:p>
            </w:tc>
          </w:tr>
        </w:tbl>
        <w:p w:rsidR="006A39DC" w:rsidRDefault="00DB5075"/>
      </w:sdtContent>
    </w:sdt>
    <w:tbl>
      <w:tblPr>
        <w:tblStyle w:val="Tablaconcuadrcula"/>
        <w:tblW w:w="4300" w:type="pct"/>
        <w:jc w:val="center"/>
        <w:tblLook w:val="04A0"/>
      </w:tblPr>
      <w:tblGrid>
        <w:gridCol w:w="8487"/>
      </w:tblGrid>
      <w:tr w:rsidR="002A43BB" w:rsidTr="00EA2B72">
        <w:trPr>
          <w:trHeight w:val="288"/>
          <w:jc w:val="center"/>
        </w:trPr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A43BB" w:rsidRDefault="002A43BB" w:rsidP="002A43BB">
            <w:pPr>
              <w:pStyle w:val="Seccin"/>
            </w:pPr>
            <w:r>
              <w:t>Objetivos</w:t>
            </w:r>
          </w:p>
          <w:p w:rsidR="002A43BB" w:rsidRPr="008922B4" w:rsidRDefault="002A43BB" w:rsidP="004E386F">
            <w:r w:rsidRPr="008922B4">
              <w:t>Crecer en un ambiente laboral cálido y confortable donde los desafíos tanto a nivel personal como profesional sean permanentes.</w:t>
            </w:r>
          </w:p>
          <w:p w:rsidR="002A43BB" w:rsidRPr="008922B4" w:rsidRDefault="002A43BB" w:rsidP="004E386F">
            <w:r w:rsidRPr="008922B4">
              <w:t>Privilegio un ambiente donde la capacitación sea una constante y las exigencias profesionales sean elevadas.</w:t>
            </w:r>
          </w:p>
          <w:p w:rsidR="002A43BB" w:rsidRDefault="002A43BB" w:rsidP="007B708A">
            <w:pPr>
              <w:pStyle w:val="Seccin"/>
            </w:pPr>
            <w:r>
              <w:t>Formación académica</w:t>
            </w:r>
          </w:p>
          <w:p w:rsidR="002A43BB" w:rsidRPr="00662CA5" w:rsidRDefault="002A43BB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>2010</w:t>
            </w:r>
            <w:r w:rsidRPr="00662CA5">
              <w:rPr>
                <w:sz w:val="23"/>
                <w:szCs w:val="23"/>
              </w:rPr>
              <w:t xml:space="preserve"> – Graduado de </w:t>
            </w: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>Ingeniero en Sistemas de Información</w:t>
            </w:r>
            <w:r w:rsidRPr="00662CA5">
              <w:rPr>
                <w:sz w:val="23"/>
                <w:szCs w:val="23"/>
              </w:rPr>
              <w:t xml:space="preserve"> en la </w:t>
            </w:r>
            <w:r w:rsidRPr="00662CA5">
              <w:rPr>
                <w:b/>
                <w:sz w:val="23"/>
                <w:szCs w:val="23"/>
              </w:rPr>
              <w:t>Universidad Tecnológica Nacional Facultad Regional Delta</w:t>
            </w:r>
            <w:r w:rsidRPr="00662CA5">
              <w:rPr>
                <w:sz w:val="23"/>
                <w:szCs w:val="23"/>
              </w:rPr>
              <w:t>.</w:t>
            </w:r>
          </w:p>
          <w:p w:rsidR="002A43BB" w:rsidRPr="00662CA5" w:rsidRDefault="002A43BB" w:rsidP="007B708A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 xml:space="preserve">2006 </w:t>
            </w:r>
            <w:r w:rsidRPr="00662CA5">
              <w:rPr>
                <w:sz w:val="23"/>
                <w:szCs w:val="23"/>
              </w:rPr>
              <w:t xml:space="preserve">– Curso de </w:t>
            </w: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 xml:space="preserve">Java Nivel Intermedio </w:t>
            </w:r>
            <w:r w:rsidRPr="00662CA5">
              <w:rPr>
                <w:b/>
                <w:sz w:val="23"/>
                <w:szCs w:val="23"/>
              </w:rPr>
              <w:t xml:space="preserve">en la Fundación </w:t>
            </w:r>
            <w:proofErr w:type="spellStart"/>
            <w:r w:rsidRPr="00662CA5">
              <w:rPr>
                <w:b/>
                <w:sz w:val="23"/>
                <w:szCs w:val="23"/>
              </w:rPr>
              <w:t>Proydesa</w:t>
            </w:r>
            <w:proofErr w:type="spellEnd"/>
            <w:r w:rsidRPr="00662CA5">
              <w:rPr>
                <w:b/>
                <w:sz w:val="23"/>
                <w:szCs w:val="23"/>
              </w:rPr>
              <w:t xml:space="preserve"> de la Universidad Tecnológica Nacional Facultad Regional Delta</w:t>
            </w:r>
            <w:r w:rsidRPr="00662CA5">
              <w:rPr>
                <w:sz w:val="23"/>
                <w:szCs w:val="23"/>
              </w:rPr>
              <w:t>.</w:t>
            </w:r>
          </w:p>
          <w:p w:rsidR="002A43BB" w:rsidRPr="00662CA5" w:rsidRDefault="002A43BB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>2005</w:t>
            </w:r>
            <w:r w:rsidRPr="00662CA5">
              <w:rPr>
                <w:sz w:val="23"/>
                <w:szCs w:val="23"/>
              </w:rPr>
              <w:t xml:space="preserve"> – Curso de </w:t>
            </w: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 xml:space="preserve">HP IT Essentials I: PC Hardware and Software Intermedio </w:t>
            </w:r>
            <w:r w:rsidRPr="00662CA5">
              <w:rPr>
                <w:sz w:val="23"/>
                <w:szCs w:val="23"/>
              </w:rPr>
              <w:t xml:space="preserve">en la </w:t>
            </w:r>
            <w:r w:rsidRPr="00662CA5">
              <w:rPr>
                <w:b/>
                <w:sz w:val="23"/>
                <w:szCs w:val="23"/>
              </w:rPr>
              <w:t xml:space="preserve">Fundación </w:t>
            </w:r>
            <w:proofErr w:type="spellStart"/>
            <w:r w:rsidRPr="00662CA5">
              <w:rPr>
                <w:b/>
                <w:sz w:val="23"/>
                <w:szCs w:val="23"/>
              </w:rPr>
              <w:t>Proydesa</w:t>
            </w:r>
            <w:proofErr w:type="spellEnd"/>
            <w:r w:rsidRPr="00662CA5">
              <w:rPr>
                <w:b/>
                <w:sz w:val="23"/>
                <w:szCs w:val="23"/>
              </w:rPr>
              <w:t xml:space="preserve"> de la</w:t>
            </w:r>
            <w:r w:rsidRPr="00662CA5">
              <w:rPr>
                <w:sz w:val="23"/>
                <w:szCs w:val="23"/>
              </w:rPr>
              <w:t xml:space="preserve"> </w:t>
            </w:r>
            <w:r w:rsidRPr="00662CA5">
              <w:rPr>
                <w:b/>
                <w:sz w:val="23"/>
                <w:szCs w:val="23"/>
              </w:rPr>
              <w:t>Universidad Tecnológica Nacional Facultad Regional Delta.</w:t>
            </w:r>
          </w:p>
          <w:p w:rsidR="002A43BB" w:rsidRPr="00662CA5" w:rsidRDefault="002A43BB" w:rsidP="007B708A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 xml:space="preserve">2002 </w:t>
            </w:r>
            <w:r w:rsidRPr="00662CA5">
              <w:rPr>
                <w:sz w:val="23"/>
                <w:szCs w:val="23"/>
              </w:rPr>
              <w:t xml:space="preserve">– Egresado de </w:t>
            </w:r>
            <w:r w:rsidRPr="00662CA5">
              <w:rPr>
                <w:b/>
                <w:bCs/>
                <w:color w:val="94B6D2" w:themeColor="accent1"/>
                <w:spacing w:val="30"/>
                <w:sz w:val="23"/>
                <w:szCs w:val="23"/>
              </w:rPr>
              <w:t xml:space="preserve">Bachiller en Economía y Gestión de las Organizaciones </w:t>
            </w:r>
            <w:r w:rsidRPr="00662CA5">
              <w:rPr>
                <w:sz w:val="23"/>
                <w:szCs w:val="23"/>
              </w:rPr>
              <w:t xml:space="preserve">en el </w:t>
            </w:r>
            <w:r w:rsidRPr="00662CA5">
              <w:rPr>
                <w:b/>
                <w:sz w:val="23"/>
                <w:szCs w:val="23"/>
              </w:rPr>
              <w:t xml:space="preserve">Instituto San José </w:t>
            </w:r>
            <w:r w:rsidRPr="00662CA5">
              <w:rPr>
                <w:sz w:val="23"/>
                <w:szCs w:val="23"/>
              </w:rPr>
              <w:t>(</w:t>
            </w:r>
            <w:proofErr w:type="spellStart"/>
            <w:r w:rsidRPr="00662CA5">
              <w:rPr>
                <w:sz w:val="23"/>
                <w:szCs w:val="23"/>
              </w:rPr>
              <w:t>Baradero</w:t>
            </w:r>
            <w:proofErr w:type="spellEnd"/>
            <w:r w:rsidRPr="00662CA5">
              <w:rPr>
                <w:sz w:val="23"/>
                <w:szCs w:val="23"/>
              </w:rPr>
              <w:t>).</w:t>
            </w:r>
          </w:p>
          <w:p w:rsidR="002A43BB" w:rsidRDefault="002A43BB">
            <w:pPr>
              <w:pStyle w:val="Seccin"/>
            </w:pPr>
            <w:r>
              <w:t>experiencia Laboral</w:t>
            </w:r>
          </w:p>
          <w:p w:rsidR="002A43BB" w:rsidRDefault="00C924B5">
            <w:pPr>
              <w:pStyle w:val="Subsecci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Desarrollado</w:t>
            </w:r>
            <w:r w:rsidR="00BE32FE">
              <w:rPr>
                <w:b w:val="0"/>
                <w:color w:val="auto"/>
                <w:spacing w:val="0"/>
                <w:sz w:val="23"/>
              </w:rPr>
              <w:t>r</w:t>
            </w:r>
            <w:r w:rsidR="00817A6C">
              <w:rPr>
                <w:b w:val="0"/>
                <w:color w:val="auto"/>
                <w:spacing w:val="0"/>
                <w:sz w:val="23"/>
              </w:rPr>
              <w:t xml:space="preserve"> </w:t>
            </w:r>
            <w:proofErr w:type="spellStart"/>
            <w:r w:rsidR="00817A6C">
              <w:rPr>
                <w:b w:val="0"/>
                <w:color w:val="auto"/>
                <w:spacing w:val="0"/>
                <w:sz w:val="23"/>
              </w:rPr>
              <w:t>Senior</w:t>
            </w:r>
            <w:proofErr w:type="spellEnd"/>
            <w:r w:rsidR="002A43BB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55DEC49D78894D7298ECB7720D74AF0F"/>
                </w:placeholder>
              </w:sdtPr>
              <w:sdtContent>
                <w:proofErr w:type="spellStart"/>
                <w:r>
                  <w:t>Mindset</w:t>
                </w:r>
                <w:proofErr w:type="spellEnd"/>
                <w:r>
                  <w:t xml:space="preserve"> Studio S.A.</w:t>
                </w:r>
              </w:sdtContent>
            </w:sdt>
          </w:p>
          <w:p w:rsidR="002A43BB" w:rsidRDefault="004817EF">
            <w:r>
              <w:t xml:space="preserve">Desde el </w:t>
            </w:r>
            <w:r w:rsidR="00C924B5">
              <w:t>11/02/2010</w:t>
            </w:r>
            <w:r>
              <w:t xml:space="preserve"> a la actualidad</w:t>
            </w:r>
            <w:r w:rsidR="00854E26">
              <w:t>.</w:t>
            </w:r>
          </w:p>
          <w:p w:rsidR="00914D1D" w:rsidRPr="00914D1D" w:rsidRDefault="00C924B5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914D1D">
              <w:rPr>
                <w:sz w:val="23"/>
                <w:szCs w:val="23"/>
              </w:rPr>
              <w:lastRenderedPageBreak/>
              <w:t>A</w:t>
            </w:r>
            <w:r w:rsidR="00914D1D"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ctualmente me encuentro desempeñando el rol de 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>desarrollado</w:t>
            </w:r>
            <w:r w:rsidR="00BE32FE">
              <w:rPr>
                <w:rFonts w:ascii="Tw Cen MT" w:eastAsia="Times New Roman" w:hAnsi="Tw Cen MT" w:cs="Times New Roman"/>
                <w:sz w:val="23"/>
                <w:szCs w:val="23"/>
              </w:rPr>
              <w:t>r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y m</w:t>
            </w:r>
            <w:r w:rsidR="00914D1D"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is tareas incluyen estimaciones, análisis de factibilidad, diseños de arquitecturas, 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configuraciones de entornos, </w:t>
            </w:r>
            <w:r w:rsidR="00B02BE7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</w:t>
            </w:r>
            <w:r w:rsidR="00914D1D" w:rsidRPr="00914D1D">
              <w:rPr>
                <w:rFonts w:ascii="Tw Cen MT" w:eastAsia="Times New Roman" w:hAnsi="Tw Cen MT" w:cs="Times New Roman"/>
                <w:sz w:val="23"/>
                <w:szCs w:val="23"/>
              </w:rPr>
              <w:t>entre otros.</w:t>
            </w:r>
          </w:p>
          <w:p w:rsidR="00914D1D" w:rsidRPr="00914D1D" w:rsidRDefault="00854E26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>
              <w:rPr>
                <w:rFonts w:ascii="Tw Cen MT" w:eastAsia="Times New Roman" w:hAnsi="Tw Cen MT" w:cs="Times New Roman"/>
                <w:sz w:val="23"/>
                <w:szCs w:val="23"/>
              </w:rPr>
              <w:t>A continuación se encuentran una lista de los p</w:t>
            </w:r>
            <w:r w:rsidR="00914D1D" w:rsidRPr="00914D1D">
              <w:rPr>
                <w:rFonts w:ascii="Tw Cen MT" w:eastAsia="Times New Roman" w:hAnsi="Tw Cen MT" w:cs="Times New Roman"/>
                <w:sz w:val="23"/>
                <w:szCs w:val="23"/>
              </w:rPr>
              <w:t>royectos</w:t>
            </w:r>
            <w:r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en los que he participado</w:t>
            </w:r>
            <w:r w:rsidR="00914D1D"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: </w:t>
            </w:r>
          </w:p>
          <w:p w:rsidR="00914D1D" w:rsidRDefault="00914D1D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EA2B72">
              <w:rPr>
                <w:rFonts w:ascii="Tw Cen MT" w:eastAsia="Times New Roman" w:hAnsi="Tw Cen MT" w:cs="Times New Roman"/>
                <w:b/>
                <w:sz w:val="23"/>
                <w:szCs w:val="23"/>
              </w:rPr>
              <w:t>EPD</w:t>
            </w:r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.</w:t>
            </w:r>
            <w:r w:rsidR="00EA2B72">
              <w:rPr>
                <w:sz w:val="23"/>
                <w:szCs w:val="23"/>
              </w:rPr>
              <w:t xml:space="preserve"> </w:t>
            </w:r>
            <w:r w:rsidR="00603C14">
              <w:rPr>
                <w:sz w:val="23"/>
                <w:szCs w:val="23"/>
              </w:rPr>
              <w:t xml:space="preserve">Cliente SAYQA </w:t>
            </w:r>
            <w:proofErr w:type="spellStart"/>
            <w:r w:rsidR="00603C14">
              <w:rPr>
                <w:sz w:val="23"/>
                <w:szCs w:val="23"/>
              </w:rPr>
              <w:t>Solutions</w:t>
            </w:r>
            <w:proofErr w:type="spellEnd"/>
            <w:r w:rsidR="00603C14">
              <w:rPr>
                <w:sz w:val="23"/>
                <w:szCs w:val="23"/>
              </w:rPr>
              <w:t>.</w:t>
            </w:r>
          </w:p>
          <w:p w:rsidR="00603C14" w:rsidRPr="00817A6C" w:rsidRDefault="00603C14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r w:rsidRPr="00603C14">
              <w:rPr>
                <w:b/>
                <w:sz w:val="23"/>
                <w:szCs w:val="23"/>
              </w:rPr>
              <w:t>Mapa de la Limpieza</w:t>
            </w:r>
            <w:r>
              <w:rPr>
                <w:sz w:val="23"/>
                <w:szCs w:val="23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 xml:space="preserve">: </w:t>
            </w:r>
            <w:proofErr w:type="spellStart"/>
            <w:r w:rsidR="00854E26" w:rsidRPr="00817A6C">
              <w:rPr>
                <w:sz w:val="23"/>
                <w:szCs w:val="23"/>
                <w:lang w:val="en-US"/>
              </w:rPr>
              <w:t>Nextperience</w:t>
            </w:r>
            <w:proofErr w:type="spellEnd"/>
            <w:r w:rsidR="00854E26" w:rsidRPr="00817A6C">
              <w:rPr>
                <w:sz w:val="23"/>
                <w:szCs w:val="23"/>
                <w:lang w:val="en-US"/>
              </w:rPr>
              <w:t>.</w:t>
            </w:r>
          </w:p>
          <w:p w:rsidR="00603C14" w:rsidRPr="00817A6C" w:rsidRDefault="00603C14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817A6C">
              <w:rPr>
                <w:b/>
                <w:sz w:val="23"/>
                <w:szCs w:val="23"/>
                <w:lang w:val="en-US"/>
              </w:rPr>
              <w:t>Boomix</w:t>
            </w:r>
            <w:proofErr w:type="spellEnd"/>
            <w:r w:rsidRPr="00817A6C">
              <w:rPr>
                <w:b/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>: Turner.</w:t>
            </w:r>
          </w:p>
          <w:p w:rsidR="00EA2B72" w:rsidRPr="00817A6C" w:rsidRDefault="00741BB4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817A6C">
              <w:rPr>
                <w:b/>
                <w:sz w:val="23"/>
                <w:szCs w:val="23"/>
                <w:lang w:val="en-US"/>
              </w:rPr>
              <w:t>EasyPlanner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EasyPlanner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>.</w:t>
            </w:r>
          </w:p>
          <w:p w:rsidR="00EA2B72" w:rsidRPr="00817A6C" w:rsidRDefault="00EA2B72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817A6C">
              <w:rPr>
                <w:b/>
                <w:sz w:val="23"/>
                <w:szCs w:val="23"/>
                <w:lang w:val="en-US"/>
              </w:rPr>
              <w:t>Boomix</w:t>
            </w:r>
            <w:proofErr w:type="spellEnd"/>
            <w:r w:rsidRPr="00817A6C">
              <w:rPr>
                <w:b/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>: Turner.</w:t>
            </w:r>
          </w:p>
          <w:p w:rsidR="00741BB4" w:rsidRPr="00817A6C" w:rsidRDefault="00741BB4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r w:rsidRPr="00817A6C">
              <w:rPr>
                <w:b/>
                <w:sz w:val="23"/>
                <w:szCs w:val="23"/>
                <w:lang w:val="en-US"/>
              </w:rPr>
              <w:t>Adopt a Zombie</w:t>
            </w:r>
            <w:r w:rsidRPr="00817A6C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Nextperience</w:t>
            </w:r>
            <w:proofErr w:type="spellEnd"/>
          </w:p>
          <w:p w:rsidR="00EA2B72" w:rsidRPr="00817A6C" w:rsidRDefault="00EA2B72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r w:rsidRPr="00817A6C">
              <w:rPr>
                <w:b/>
                <w:sz w:val="23"/>
                <w:szCs w:val="23"/>
                <w:lang w:val="en-US"/>
              </w:rPr>
              <w:t>Comic Creator</w:t>
            </w:r>
            <w:r w:rsidRPr="00817A6C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>: Turner.</w:t>
            </w:r>
          </w:p>
          <w:p w:rsidR="00741BB4" w:rsidRDefault="00741BB4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r w:rsidRPr="00817A6C">
              <w:rPr>
                <w:b/>
                <w:sz w:val="23"/>
                <w:szCs w:val="23"/>
                <w:lang w:val="en-US"/>
              </w:rPr>
              <w:t>Photo Avatar</w:t>
            </w:r>
            <w:r w:rsidRPr="00817A6C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817A6C">
              <w:rPr>
                <w:sz w:val="23"/>
                <w:szCs w:val="23"/>
                <w:lang w:val="en-US"/>
              </w:rPr>
              <w:t>: Mindset Studio</w:t>
            </w:r>
          </w:p>
          <w:p w:rsidR="007303EA" w:rsidRDefault="007303EA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7303EA">
              <w:rPr>
                <w:b/>
                <w:sz w:val="23"/>
                <w:szCs w:val="23"/>
                <w:lang w:val="en-US"/>
              </w:rPr>
              <w:t>Racetown</w:t>
            </w:r>
            <w:proofErr w:type="spellEnd"/>
            <w:r w:rsidRPr="007303EA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7303EA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7303EA">
              <w:rPr>
                <w:sz w:val="23"/>
                <w:szCs w:val="23"/>
                <w:lang w:val="en-US"/>
              </w:rPr>
              <w:t>: Mindset Studio</w:t>
            </w:r>
          </w:p>
          <w:p w:rsidR="007303EA" w:rsidRPr="00817A6C" w:rsidRDefault="007303EA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7303EA">
              <w:rPr>
                <w:b/>
                <w:sz w:val="23"/>
                <w:szCs w:val="23"/>
                <w:lang w:val="en-US"/>
              </w:rPr>
              <w:t>SlotALot</w:t>
            </w:r>
            <w:proofErr w:type="spellEnd"/>
            <w:r w:rsidRPr="007303EA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Pr="007303EA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Pr="007303EA">
              <w:rPr>
                <w:sz w:val="23"/>
                <w:szCs w:val="23"/>
                <w:lang w:val="en-US"/>
              </w:rPr>
              <w:t>: Mindset Studio</w:t>
            </w:r>
          </w:p>
          <w:p w:rsidR="00C924B5" w:rsidRPr="00817A6C" w:rsidRDefault="00C924B5" w:rsidP="00C924B5">
            <w:pPr>
              <w:pStyle w:val="Subseccin"/>
              <w:rPr>
                <w:color w:val="auto"/>
                <w:spacing w:val="0"/>
                <w:sz w:val="23"/>
                <w:lang w:val="en-US"/>
              </w:rPr>
            </w:pPr>
            <w:proofErr w:type="spellStart"/>
            <w:r w:rsidRPr="00817A6C">
              <w:rPr>
                <w:b w:val="0"/>
                <w:color w:val="auto"/>
                <w:spacing w:val="0"/>
                <w:sz w:val="23"/>
                <w:lang w:val="en-US"/>
              </w:rPr>
              <w:t>Desarrollado</w:t>
            </w:r>
            <w:r w:rsidR="00BE32FE" w:rsidRPr="00817A6C">
              <w:rPr>
                <w:b w:val="0"/>
                <w:color w:val="auto"/>
                <w:spacing w:val="0"/>
                <w:sz w:val="23"/>
                <w:lang w:val="en-US"/>
              </w:rPr>
              <w:t>r</w:t>
            </w:r>
            <w:proofErr w:type="spellEnd"/>
            <w:r w:rsidR="00914D1D" w:rsidRPr="00817A6C">
              <w:rPr>
                <w:b w:val="0"/>
                <w:color w:val="auto"/>
                <w:spacing w:val="0"/>
                <w:sz w:val="23"/>
                <w:lang w:val="en-US"/>
              </w:rPr>
              <w:t xml:space="preserve"> Semi </w:t>
            </w:r>
            <w:proofErr w:type="spellStart"/>
            <w:r w:rsidR="00914D1D" w:rsidRPr="00817A6C">
              <w:rPr>
                <w:b w:val="0"/>
                <w:color w:val="auto"/>
                <w:spacing w:val="0"/>
                <w:sz w:val="23"/>
                <w:lang w:val="en-US"/>
              </w:rPr>
              <w:t>Sr</w:t>
            </w:r>
            <w:proofErr w:type="spellEnd"/>
            <w:r w:rsidRPr="00817A6C">
              <w:rPr>
                <w:b w:val="0"/>
                <w:lang w:val="en-US"/>
              </w:rPr>
              <w:t xml:space="preserve"> | </w:t>
            </w:r>
            <w:sdt>
              <w:sdtPr>
                <w:id w:val="193162"/>
                <w:placeholder>
                  <w:docPart w:val="DFC490C172D44763936E3863E5BC5A8A"/>
                </w:placeholder>
              </w:sdtPr>
              <w:sdtContent>
                <w:proofErr w:type="spellStart"/>
                <w:r w:rsidRPr="00817A6C">
                  <w:rPr>
                    <w:lang w:val="en-US"/>
                  </w:rPr>
                  <w:t>Epidata</w:t>
                </w:r>
                <w:proofErr w:type="spellEnd"/>
                <w:r w:rsidRPr="00817A6C">
                  <w:rPr>
                    <w:lang w:val="en-US"/>
                  </w:rPr>
                  <w:t xml:space="preserve"> Consulting S.A.</w:t>
                </w:r>
              </w:sdtContent>
            </w:sdt>
          </w:p>
          <w:p w:rsidR="00C924B5" w:rsidRDefault="00C924B5" w:rsidP="00C924B5">
            <w:r>
              <w:t>11/02/2008 – 31/01/2010</w:t>
            </w:r>
          </w:p>
          <w:p w:rsidR="00914D1D" w:rsidRDefault="00914D1D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Durante mi permanencia en </w:t>
            </w:r>
            <w:proofErr w:type="spellStart"/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Epidata</w:t>
            </w:r>
            <w:proofErr w:type="spellEnd"/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</w:t>
            </w:r>
            <w:proofErr w:type="spellStart"/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Consulting</w:t>
            </w:r>
            <w:proofErr w:type="spellEnd"/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S.A 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</w:t>
            </w:r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desempeñé tareas como desarroll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ador JAVA </w:t>
            </w:r>
            <w:proofErr w:type="spellStart"/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>Semi</w:t>
            </w:r>
            <w:proofErr w:type="spellEnd"/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Sr, participando </w:t>
            </w:r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de los siguiente proyecto</w:t>
            </w:r>
            <w:r w:rsidR="00603C14">
              <w:rPr>
                <w:sz w:val="23"/>
                <w:szCs w:val="23"/>
              </w:rPr>
              <w:t>s</w:t>
            </w:r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>:</w:t>
            </w:r>
          </w:p>
          <w:p w:rsidR="00914D1D" w:rsidRPr="00817A6C" w:rsidRDefault="00914D1D" w:rsidP="00914D1D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  <w:lang w:val="en-US"/>
              </w:rPr>
            </w:pPr>
            <w:r w:rsidRPr="00817A6C">
              <w:rPr>
                <w:rFonts w:ascii="Tw Cen MT" w:eastAsia="Times New Roman" w:hAnsi="Tw Cen MT" w:cs="Times New Roman"/>
                <w:b/>
                <w:i/>
                <w:sz w:val="23"/>
                <w:szCs w:val="23"/>
                <w:lang w:val="en-US"/>
              </w:rPr>
              <w:t>IG (Interactive Gaming)</w:t>
            </w:r>
            <w:r w:rsidRPr="00817A6C">
              <w:rPr>
                <w:sz w:val="23"/>
                <w:szCs w:val="23"/>
                <w:lang w:val="en-US"/>
              </w:rPr>
              <w:t xml:space="preserve">. </w:t>
            </w:r>
            <w:proofErr w:type="spellStart"/>
            <w:r w:rsidR="00854E26" w:rsidRPr="00817A6C">
              <w:rPr>
                <w:sz w:val="23"/>
                <w:szCs w:val="23"/>
                <w:lang w:val="en-US"/>
              </w:rPr>
              <w:t>Cliente</w:t>
            </w:r>
            <w:proofErr w:type="spellEnd"/>
            <w:r w:rsidR="00854E26" w:rsidRPr="00817A6C">
              <w:rPr>
                <w:sz w:val="23"/>
                <w:szCs w:val="23"/>
                <w:lang w:val="en-US"/>
              </w:rPr>
              <w:t>: Interactive Gaming</w:t>
            </w:r>
            <w:r w:rsidRPr="00817A6C">
              <w:rPr>
                <w:sz w:val="23"/>
                <w:szCs w:val="23"/>
                <w:lang w:val="en-US"/>
              </w:rPr>
              <w:t xml:space="preserve">. </w:t>
            </w:r>
          </w:p>
          <w:p w:rsidR="00914D1D" w:rsidRPr="00914D1D" w:rsidRDefault="00914D1D" w:rsidP="00C924B5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914D1D">
              <w:rPr>
                <w:rFonts w:ascii="Tw Cen MT" w:eastAsia="Times New Roman" w:hAnsi="Tw Cen MT" w:cs="Times New Roman"/>
                <w:b/>
                <w:i/>
                <w:sz w:val="23"/>
                <w:szCs w:val="23"/>
              </w:rPr>
              <w:t>La Ley Argentina</w:t>
            </w:r>
            <w:r w:rsidRPr="00914D1D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. 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>Cliente</w:t>
            </w:r>
            <w:r w:rsidR="008922B4">
              <w:rPr>
                <w:rFonts w:ascii="Tw Cen MT" w:eastAsia="Times New Roman" w:hAnsi="Tw Cen MT" w:cs="Times New Roman"/>
                <w:sz w:val="23"/>
                <w:szCs w:val="23"/>
              </w:rPr>
              <w:t>:</w:t>
            </w:r>
            <w:r w:rsidR="00854E26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La Ley Argentina.</w:t>
            </w:r>
          </w:p>
          <w:p w:rsidR="00C924B5" w:rsidRDefault="00C924B5" w:rsidP="00C924B5">
            <w:pPr>
              <w:pStyle w:val="Subsecci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Programador JAVA – J2ME </w:t>
            </w:r>
            <w:r>
              <w:rPr>
                <w:b w:val="0"/>
              </w:rPr>
              <w:t xml:space="preserve">| </w:t>
            </w:r>
            <w:sdt>
              <w:sdtPr>
                <w:id w:val="193163"/>
                <w:placeholder>
                  <w:docPart w:val="06E3024D64CA4846AB6C2EFC1038B813"/>
                </w:placeholder>
              </w:sdtPr>
              <w:sdtContent>
                <w:proofErr w:type="spellStart"/>
                <w:r>
                  <w:t>Gameloft</w:t>
                </w:r>
                <w:proofErr w:type="spellEnd"/>
                <w:r>
                  <w:t xml:space="preserve"> Argentina S.A.</w:t>
                </w:r>
              </w:sdtContent>
            </w:sdt>
          </w:p>
          <w:p w:rsidR="00C924B5" w:rsidRDefault="00C924B5" w:rsidP="00C924B5">
            <w:r>
              <w:t>10/07/2007 – 25/01/2008</w:t>
            </w:r>
          </w:p>
          <w:p w:rsidR="008922B4" w:rsidRPr="008922B4" w:rsidRDefault="00C924B5" w:rsidP="008922B4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8922B4">
              <w:rPr>
                <w:sz w:val="23"/>
                <w:szCs w:val="23"/>
              </w:rPr>
              <w:t xml:space="preserve">Durante mi período de trabajo en </w:t>
            </w:r>
            <w:proofErr w:type="spellStart"/>
            <w:r w:rsidRPr="008922B4">
              <w:rPr>
                <w:b/>
                <w:i/>
                <w:sz w:val="23"/>
                <w:szCs w:val="23"/>
              </w:rPr>
              <w:t>Gameloft</w:t>
            </w:r>
            <w:proofErr w:type="spellEnd"/>
            <w:r w:rsidRPr="008922B4">
              <w:rPr>
                <w:b/>
                <w:i/>
                <w:sz w:val="23"/>
                <w:szCs w:val="23"/>
              </w:rPr>
              <w:t xml:space="preserve"> Argentina S.A</w:t>
            </w:r>
            <w:r w:rsidRPr="008922B4">
              <w:rPr>
                <w:sz w:val="23"/>
                <w:szCs w:val="23"/>
              </w:rPr>
              <w:t xml:space="preserve"> forme par</w:t>
            </w:r>
            <w:r w:rsidR="00BE32FE" w:rsidRPr="008922B4">
              <w:rPr>
                <w:sz w:val="23"/>
                <w:szCs w:val="23"/>
              </w:rPr>
              <w:t xml:space="preserve">te del grupo de trabajo </w:t>
            </w:r>
            <w:r w:rsidRPr="008922B4">
              <w:rPr>
                <w:sz w:val="23"/>
                <w:szCs w:val="23"/>
              </w:rPr>
              <w:t>Publishing donde realiza</w:t>
            </w:r>
            <w:r w:rsidR="007A6A92" w:rsidRPr="008922B4">
              <w:rPr>
                <w:sz w:val="23"/>
                <w:szCs w:val="23"/>
              </w:rPr>
              <w:t>ba</w:t>
            </w:r>
            <w:r w:rsidRPr="008922B4">
              <w:rPr>
                <w:sz w:val="23"/>
                <w:szCs w:val="23"/>
              </w:rPr>
              <w:t xml:space="preserve"> “</w:t>
            </w:r>
            <w:proofErr w:type="spellStart"/>
            <w:r w:rsidRPr="008922B4">
              <w:rPr>
                <w:sz w:val="23"/>
                <w:szCs w:val="23"/>
              </w:rPr>
              <w:t>port´s</w:t>
            </w:r>
            <w:proofErr w:type="spellEnd"/>
            <w:r w:rsidRPr="008922B4">
              <w:rPr>
                <w:sz w:val="23"/>
                <w:szCs w:val="23"/>
              </w:rPr>
              <w:t>”</w:t>
            </w:r>
            <w:r w:rsidR="007C5520" w:rsidRPr="008922B4">
              <w:rPr>
                <w:sz w:val="23"/>
                <w:szCs w:val="23"/>
              </w:rPr>
              <w:t xml:space="preserve"> de aplicaciones </w:t>
            </w:r>
            <w:r w:rsidR="008922B4" w:rsidRPr="008922B4">
              <w:rPr>
                <w:sz w:val="23"/>
                <w:szCs w:val="23"/>
              </w:rPr>
              <w:t>(juegos para celulares) para diferentes dispositivos móviles.</w:t>
            </w:r>
          </w:p>
          <w:p w:rsidR="002A43BB" w:rsidRDefault="002A43BB">
            <w:pPr>
              <w:pStyle w:val="Seccin"/>
            </w:pPr>
            <w:r>
              <w:t>Idiomas</w:t>
            </w:r>
          </w:p>
          <w:p w:rsidR="002A43BB" w:rsidRPr="00662CA5" w:rsidRDefault="002A43BB" w:rsidP="00C91163">
            <w:pPr>
              <w:pStyle w:val="Listaconvietas"/>
              <w:numPr>
                <w:ilvl w:val="0"/>
                <w:numId w:val="0"/>
              </w:numPr>
              <w:ind w:hanging="27"/>
              <w:rPr>
                <w:sz w:val="23"/>
                <w:szCs w:val="23"/>
              </w:rPr>
            </w:pPr>
            <w:r w:rsidRPr="00662CA5">
              <w:rPr>
                <w:rFonts w:ascii="Tw Cen MT" w:eastAsia="Times New Roman" w:hAnsi="Tw Cen MT" w:cs="Times New Roman"/>
                <w:b/>
                <w:sz w:val="23"/>
                <w:szCs w:val="23"/>
              </w:rPr>
              <w:t>Inglés</w:t>
            </w:r>
            <w:r w:rsidRPr="00662CA5">
              <w:rPr>
                <w:sz w:val="23"/>
                <w:szCs w:val="23"/>
              </w:rPr>
              <w:t>.</w:t>
            </w:r>
            <w:r w:rsidRPr="00662CA5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6</w:t>
            </w:r>
            <w:r w:rsidRPr="00662CA5">
              <w:rPr>
                <w:rFonts w:ascii="Tw Cen MT" w:eastAsia="Times New Roman" w:hAnsi="Tw Cen MT" w:cs="Times New Roman"/>
                <w:sz w:val="23"/>
                <w:szCs w:val="23"/>
                <w:vertAlign w:val="superscript"/>
              </w:rPr>
              <w:t>to</w:t>
            </w:r>
            <w:r w:rsidRPr="00662CA5">
              <w:rPr>
                <w:rFonts w:ascii="Tw Cen MT" w:eastAsia="Times New Roman" w:hAnsi="Tw Cen MT" w:cs="Times New Roman"/>
                <w:sz w:val="23"/>
                <w:szCs w:val="23"/>
              </w:rPr>
              <w:t xml:space="preserve"> Año Superior de Inglés A.A.C.I (Asociación Argentina de Cultura Inglesa).</w:t>
            </w:r>
          </w:p>
          <w:p w:rsidR="002A43BB" w:rsidRDefault="002A43BB" w:rsidP="002A43BB">
            <w:pPr>
              <w:pStyle w:val="Seccin"/>
            </w:pPr>
            <w:r>
              <w:t>tecnologías conocidas</w:t>
            </w:r>
          </w:p>
          <w:p w:rsidR="007C5520" w:rsidRPr="007C5520" w:rsidRDefault="004817EF" w:rsidP="004817EF">
            <w:pPr>
              <w:pStyle w:val="Listaconvietas"/>
              <w:numPr>
                <w:ilvl w:val="0"/>
                <w:numId w:val="0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Por medio de mi formación tanto académica como profesional he adquir</w:t>
            </w:r>
            <w:r w:rsidR="007A6A92">
              <w:rPr>
                <w:sz w:val="23"/>
                <w:szCs w:val="23"/>
              </w:rPr>
              <w:t xml:space="preserve">ido </w:t>
            </w:r>
            <w:r>
              <w:rPr>
                <w:sz w:val="23"/>
                <w:szCs w:val="23"/>
              </w:rPr>
              <w:t>experiencia en las siguientes tecnologías</w:t>
            </w:r>
          </w:p>
          <w:p w:rsidR="004817EF" w:rsidRPr="004817EF" w:rsidRDefault="007C5520" w:rsidP="002A43BB">
            <w:pPr>
              <w:pStyle w:val="Listaconvietas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JAVA J2EE,</w:t>
            </w:r>
            <w:r w:rsidR="004817EF">
              <w:rPr>
                <w:sz w:val="23"/>
                <w:szCs w:val="23"/>
              </w:rPr>
              <w:t xml:space="preserve"> J2SE, J2EE.</w:t>
            </w:r>
          </w:p>
          <w:p w:rsidR="00B90F9E" w:rsidRPr="00B90F9E" w:rsidRDefault="00B90F9E" w:rsidP="004817EF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Flex</w:t>
            </w:r>
            <w:proofErr w:type="spellEnd"/>
            <w:r>
              <w:rPr>
                <w:sz w:val="23"/>
                <w:szCs w:val="23"/>
              </w:rPr>
              <w:t xml:space="preserve"> / Flash.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Hibernate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Spring.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Struts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JSP.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XSLT</w:t>
            </w:r>
          </w:p>
          <w:p w:rsidR="004817EF" w:rsidRPr="004817EF" w:rsidRDefault="004817EF" w:rsidP="004817EF">
            <w:pPr>
              <w:pStyle w:val="Listaconvietas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Base de Datos: Oracle, </w:t>
            </w:r>
            <w:proofErr w:type="spellStart"/>
            <w:r>
              <w:rPr>
                <w:sz w:val="23"/>
                <w:szCs w:val="23"/>
              </w:rPr>
              <w:t>MySQL</w:t>
            </w:r>
            <w:proofErr w:type="spellEnd"/>
            <w:r w:rsidR="003E2642">
              <w:rPr>
                <w:sz w:val="23"/>
                <w:szCs w:val="23"/>
              </w:rPr>
              <w:t>.</w:t>
            </w:r>
          </w:p>
          <w:p w:rsidR="004817EF" w:rsidRPr="00C91163" w:rsidRDefault="004817EF" w:rsidP="00B90F9E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Tomcat</w:t>
            </w:r>
            <w:proofErr w:type="spellEnd"/>
            <w:r>
              <w:rPr>
                <w:sz w:val="23"/>
                <w:szCs w:val="23"/>
              </w:rPr>
              <w:t>: 5.x, 6.x</w:t>
            </w:r>
            <w:r w:rsidR="00C91163">
              <w:rPr>
                <w:sz w:val="23"/>
                <w:szCs w:val="23"/>
              </w:rPr>
              <w:t>.</w:t>
            </w:r>
          </w:p>
          <w:p w:rsidR="00C91163" w:rsidRPr="003E2642" w:rsidRDefault="00C91163" w:rsidP="00B90F9E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Maven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3E2642" w:rsidRPr="003E2642" w:rsidRDefault="003E2642" w:rsidP="003E2642">
            <w:pPr>
              <w:pStyle w:val="Listaconvietas"/>
              <w:rPr>
                <w:b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Appengine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2A43BB" w:rsidRDefault="002A43BB" w:rsidP="002A43BB">
            <w:pPr>
              <w:pStyle w:val="Seccin"/>
            </w:pPr>
            <w:r>
              <w:t>metodologías de trabajo utilizadas</w:t>
            </w:r>
          </w:p>
          <w:p w:rsidR="008922B4" w:rsidRDefault="008922B4" w:rsidP="0022112E">
            <w:r>
              <w:t xml:space="preserve">Durante mi período en </w:t>
            </w:r>
            <w:proofErr w:type="spellStart"/>
            <w:r>
              <w:t>Epidata</w:t>
            </w:r>
            <w:proofErr w:type="spellEnd"/>
            <w:r>
              <w:t xml:space="preserve"> </w:t>
            </w:r>
            <w:proofErr w:type="spellStart"/>
            <w:r>
              <w:t>Consulting</w:t>
            </w:r>
            <w:proofErr w:type="spellEnd"/>
            <w:r>
              <w:t xml:space="preserve"> S.A, La Ley y </w:t>
            </w:r>
            <w:proofErr w:type="spellStart"/>
            <w:r>
              <w:t>Mindset</w:t>
            </w:r>
            <w:proofErr w:type="spellEnd"/>
            <w:r>
              <w:t xml:space="preserve"> Studio empleé SCRUM como metodología de trabajo.</w:t>
            </w:r>
          </w:p>
        </w:tc>
      </w:tr>
    </w:tbl>
    <w:p w:rsidR="00854E26" w:rsidRDefault="00854E26" w:rsidP="0022112E">
      <w:pPr>
        <w:spacing w:after="200" w:line="276" w:lineRule="auto"/>
      </w:pPr>
    </w:p>
    <w:sectPr w:rsidR="00854E26" w:rsidSect="006A39DC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A31" w:rsidRDefault="009F5A31">
      <w:pPr>
        <w:spacing w:after="0" w:line="240" w:lineRule="auto"/>
      </w:pPr>
      <w:r>
        <w:separator/>
      </w:r>
    </w:p>
  </w:endnote>
  <w:endnote w:type="continuationSeparator" w:id="0">
    <w:p w:rsidR="009F5A31" w:rsidRDefault="009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9DC" w:rsidRDefault="006A39DC"/>
  <w:p w:rsidR="006A39DC" w:rsidRDefault="001234D6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6A39DC" w:rsidRDefault="006A39D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9DC" w:rsidRDefault="006A39DC"/>
  <w:p w:rsidR="006A39DC" w:rsidRDefault="001234D6">
    <w:pPr>
      <w:pStyle w:val="Piedepginaimpar"/>
    </w:pPr>
    <w:r>
      <w:t xml:space="preserve">Página </w:t>
    </w:r>
    <w:fldSimple w:instr=" PAGE   \* MERGEFORMAT ">
      <w:r w:rsidR="003E2642" w:rsidRPr="003E2642">
        <w:rPr>
          <w:noProof/>
          <w:sz w:val="24"/>
          <w:szCs w:val="24"/>
        </w:rPr>
        <w:t>2</w:t>
      </w:r>
    </w:fldSimple>
  </w:p>
  <w:p w:rsidR="006A39DC" w:rsidRDefault="006A39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A31" w:rsidRDefault="009F5A31">
      <w:pPr>
        <w:spacing w:after="0" w:line="240" w:lineRule="auto"/>
      </w:pPr>
      <w:r>
        <w:separator/>
      </w:r>
    </w:p>
  </w:footnote>
  <w:footnote w:type="continuationSeparator" w:id="0">
    <w:p w:rsidR="009F5A31" w:rsidRDefault="009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5327404"/>
      <w:placeholder>
        <w:docPart w:val="52C74D94EB774C929375DF50F2E439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39DC" w:rsidRDefault="004A77CA">
        <w:pPr>
          <w:pStyle w:val="Encabezadopar"/>
          <w:rPr>
            <w:szCs w:val="20"/>
          </w:rPr>
        </w:pPr>
        <w:r>
          <w:rPr>
            <w:szCs w:val="20"/>
            <w:lang w:val="es-AR"/>
          </w:rPr>
          <w:t>Lischetti Mariano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alias w:val="Autor"/>
      <w:id w:val="5384246"/>
      <w:placeholder>
        <w:docPart w:val="ECE8A694A7A449BC8835D8CE0D22814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39DC" w:rsidRDefault="004A77CA">
        <w:pPr>
          <w:pStyle w:val="Encabezadoimpar"/>
          <w:rPr>
            <w:szCs w:val="20"/>
          </w:rPr>
        </w:pPr>
        <w:r>
          <w:rPr>
            <w:szCs w:val="20"/>
            <w:lang w:val="es-AR"/>
          </w:rPr>
          <w:t>Lischetti Mariano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B720A4F"/>
    <w:multiLevelType w:val="hybridMultilevel"/>
    <w:tmpl w:val="FD6E33AC"/>
    <w:lvl w:ilvl="0" w:tplc="03C283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Batang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9">
    <w:abstractNumId w:val="7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B708A"/>
    <w:rsid w:val="0008539A"/>
    <w:rsid w:val="000965F8"/>
    <w:rsid w:val="001234D6"/>
    <w:rsid w:val="001350F5"/>
    <w:rsid w:val="001C6368"/>
    <w:rsid w:val="0022112E"/>
    <w:rsid w:val="002A43BB"/>
    <w:rsid w:val="003E2642"/>
    <w:rsid w:val="004817EF"/>
    <w:rsid w:val="004A77CA"/>
    <w:rsid w:val="004E386F"/>
    <w:rsid w:val="00603C14"/>
    <w:rsid w:val="00662CA5"/>
    <w:rsid w:val="006A39DC"/>
    <w:rsid w:val="007303EA"/>
    <w:rsid w:val="00741BB4"/>
    <w:rsid w:val="00785BE5"/>
    <w:rsid w:val="007A306E"/>
    <w:rsid w:val="007A6A92"/>
    <w:rsid w:val="007B708A"/>
    <w:rsid w:val="007C5520"/>
    <w:rsid w:val="007D3F0E"/>
    <w:rsid w:val="007D4922"/>
    <w:rsid w:val="00817A6C"/>
    <w:rsid w:val="00854E26"/>
    <w:rsid w:val="008922B4"/>
    <w:rsid w:val="008C74A5"/>
    <w:rsid w:val="00914D1D"/>
    <w:rsid w:val="009E5A4E"/>
    <w:rsid w:val="009F5A31"/>
    <w:rsid w:val="00B02BE7"/>
    <w:rsid w:val="00B10E98"/>
    <w:rsid w:val="00B90F9E"/>
    <w:rsid w:val="00B960BE"/>
    <w:rsid w:val="00BE32FE"/>
    <w:rsid w:val="00C91163"/>
    <w:rsid w:val="00C924B5"/>
    <w:rsid w:val="00CA604B"/>
    <w:rsid w:val="00CA60C2"/>
    <w:rsid w:val="00CD76DB"/>
    <w:rsid w:val="00DB4F3F"/>
    <w:rsid w:val="00DB5075"/>
    <w:rsid w:val="00EA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paragraph" w:customStyle="1" w:styleId="Logro">
    <w:name w:val="Logro"/>
    <w:basedOn w:val="Textoindependiente"/>
    <w:rsid w:val="004E386F"/>
    <w:pPr>
      <w:numPr>
        <w:numId w:val="28"/>
      </w:numPr>
      <w:spacing w:after="60" w:line="240" w:lineRule="atLeast"/>
      <w:jc w:val="both"/>
    </w:pPr>
    <w:rPr>
      <w:rFonts w:ascii="Garamond" w:eastAsia="Batang" w:hAnsi="Garamond" w:cs="Times New Roman"/>
      <w:sz w:val="22"/>
      <w:szCs w:val="20"/>
      <w:lang w:val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E38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E386F"/>
    <w:rPr>
      <w:rFonts w:eastAsiaTheme="minorEastAsia"/>
      <w:sz w:val="23"/>
      <w:szCs w:val="23"/>
      <w:lang w:val="es-ES"/>
    </w:rPr>
  </w:style>
  <w:style w:type="paragraph" w:customStyle="1" w:styleId="Institucin">
    <w:name w:val="Institución"/>
    <w:basedOn w:val="Normal"/>
    <w:next w:val="Logro"/>
    <w:rsid w:val="00C924B5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Batang" w:hAnsi="Garamond" w:cs="Times New Roman"/>
      <w:sz w:val="22"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ischettim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o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3CE61B47974154A7F9D7BC400D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390CE-109C-4DD9-97FA-EE07284ACBC3}"/>
      </w:docPartPr>
      <w:docPartBody>
        <w:p w:rsidR="00123770" w:rsidRDefault="00B51A8F">
          <w:pPr>
            <w:pStyle w:val="8C3CE61B47974154A7F9D7BC400DA98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EB1B72D95EA945E2A3999602E4AAD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355DC-E3FE-4349-B1C6-20C325ABE29A}"/>
      </w:docPartPr>
      <w:docPartBody>
        <w:p w:rsidR="00123770" w:rsidRDefault="00B51A8F">
          <w:pPr>
            <w:pStyle w:val="EB1B72D95EA945E2A3999602E4AADFFE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A3EDE3C5B0DB49D89888814D056D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ECE2C-B270-4563-AD56-1AA757E89066}"/>
      </w:docPartPr>
      <w:docPartBody>
        <w:p w:rsidR="00123770" w:rsidRDefault="00B51A8F">
          <w:pPr>
            <w:pStyle w:val="A3EDE3C5B0DB49D89888814D056D60FF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52C74D94EB774C929375DF50F2E43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E6A5D-2059-449D-8805-FBA7FAE4CE85}"/>
      </w:docPartPr>
      <w:docPartBody>
        <w:p w:rsidR="00123770" w:rsidRDefault="00B51A8F">
          <w:pPr>
            <w:pStyle w:val="52C74D94EB774C929375DF50F2E43917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ECE8A694A7A449BC8835D8CE0D22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EF0C0-C2BF-4773-93F9-5085F0ECACBF}"/>
      </w:docPartPr>
      <w:docPartBody>
        <w:p w:rsidR="00123770" w:rsidRDefault="00B51A8F">
          <w:pPr>
            <w:pStyle w:val="ECE8A694A7A449BC8835D8CE0D228147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55DEC49D78894D7298ECB7720D74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2473-753B-426C-8F0D-D249F69A930D}"/>
      </w:docPartPr>
      <w:docPartBody>
        <w:p w:rsidR="001430CD" w:rsidRDefault="00123770" w:rsidP="00123770">
          <w:pPr>
            <w:pStyle w:val="55DEC49D78894D7298ECB7720D74AF0F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DFC490C172D44763936E3863E5BC5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9C780-E848-432F-A4A4-5558A97E1307}"/>
      </w:docPartPr>
      <w:docPartBody>
        <w:p w:rsidR="001430CD" w:rsidRDefault="00123770" w:rsidP="00123770">
          <w:pPr>
            <w:pStyle w:val="DFC490C172D44763936E3863E5BC5A8A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6E3024D64CA4846AB6C2EFC1038B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B4104-78BE-49A6-8F32-A6D618E6F22C}"/>
      </w:docPartPr>
      <w:docPartBody>
        <w:p w:rsidR="001430CD" w:rsidRDefault="00123770" w:rsidP="00123770">
          <w:pPr>
            <w:pStyle w:val="06E3024D64CA4846AB6C2EFC1038B813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1A8F"/>
    <w:rsid w:val="00123770"/>
    <w:rsid w:val="001430CD"/>
    <w:rsid w:val="0047563A"/>
    <w:rsid w:val="0073183A"/>
    <w:rsid w:val="00B51A8F"/>
    <w:rsid w:val="00D1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123770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8C3CE61B47974154A7F9D7BC400DA981">
    <w:name w:val="8C3CE61B47974154A7F9D7BC400DA981"/>
    <w:rsid w:val="00123770"/>
  </w:style>
  <w:style w:type="paragraph" w:customStyle="1" w:styleId="EB1B72D95EA945E2A3999602E4AADFFE">
    <w:name w:val="EB1B72D95EA945E2A3999602E4AADFFE"/>
    <w:rsid w:val="00123770"/>
  </w:style>
  <w:style w:type="paragraph" w:customStyle="1" w:styleId="A3EDE3C5B0DB49D89888814D056D60FF">
    <w:name w:val="A3EDE3C5B0DB49D89888814D056D60FF"/>
    <w:rsid w:val="00123770"/>
  </w:style>
  <w:style w:type="paragraph" w:customStyle="1" w:styleId="3CF980B3B26449599CE61F713E211CFC">
    <w:name w:val="3CF980B3B26449599CE61F713E211CFC"/>
    <w:rsid w:val="00123770"/>
  </w:style>
  <w:style w:type="paragraph" w:customStyle="1" w:styleId="978C0FAA5BF546E5AEDE29E7CBDF4FB1">
    <w:name w:val="978C0FAA5BF546E5AEDE29E7CBDF4FB1"/>
    <w:rsid w:val="00123770"/>
  </w:style>
  <w:style w:type="paragraph" w:customStyle="1" w:styleId="014957948FA04334A1B2CF47D184BC93">
    <w:name w:val="014957948FA04334A1B2CF47D184BC93"/>
    <w:rsid w:val="00123770"/>
  </w:style>
  <w:style w:type="paragraph" w:customStyle="1" w:styleId="72DC7B64F78040AFA4FDC861559DA49B">
    <w:name w:val="72DC7B64F78040AFA4FDC861559DA49B"/>
    <w:rsid w:val="00123770"/>
  </w:style>
  <w:style w:type="paragraph" w:customStyle="1" w:styleId="D898B9FFA29245BFB4AB1EF492ADC381">
    <w:name w:val="D898B9FFA29245BFB4AB1EF492ADC381"/>
    <w:rsid w:val="00123770"/>
  </w:style>
  <w:style w:type="paragraph" w:customStyle="1" w:styleId="D3A1D6389A5F421C9853481ED2E8DDDA">
    <w:name w:val="D3A1D6389A5F421C9853481ED2E8DDDA"/>
    <w:rsid w:val="00123770"/>
  </w:style>
  <w:style w:type="paragraph" w:customStyle="1" w:styleId="E90AE2D73D524648BFF45EFBAC8C26EC">
    <w:name w:val="E90AE2D73D524648BFF45EFBAC8C26EC"/>
    <w:rsid w:val="00123770"/>
  </w:style>
  <w:style w:type="paragraph" w:customStyle="1" w:styleId="C372AAB68E1D4E38928DF9D929577950">
    <w:name w:val="C372AAB68E1D4E38928DF9D929577950"/>
    <w:rsid w:val="00123770"/>
  </w:style>
  <w:style w:type="paragraph" w:customStyle="1" w:styleId="F2819131804E400BBCF61CF62EA9440B">
    <w:name w:val="F2819131804E400BBCF61CF62EA9440B"/>
    <w:rsid w:val="00123770"/>
  </w:style>
  <w:style w:type="paragraph" w:customStyle="1" w:styleId="056203A120A349A3A33A8453FC63132F">
    <w:name w:val="056203A120A349A3A33A8453FC63132F"/>
    <w:rsid w:val="00123770"/>
  </w:style>
  <w:style w:type="paragraph" w:customStyle="1" w:styleId="BFFB3C3A87DE436C9090E4202FE41E5D">
    <w:name w:val="BFFB3C3A87DE436C9090E4202FE41E5D"/>
    <w:rsid w:val="00123770"/>
  </w:style>
  <w:style w:type="paragraph" w:customStyle="1" w:styleId="ECA430BDD4BF47B1AF294F0E084CEFDD">
    <w:name w:val="ECA430BDD4BF47B1AF294F0E084CEFDD"/>
    <w:rsid w:val="00123770"/>
  </w:style>
  <w:style w:type="paragraph" w:customStyle="1" w:styleId="5B15B343344E4EDE91B722423ED58533">
    <w:name w:val="5B15B343344E4EDE91B722423ED58533"/>
    <w:rsid w:val="00123770"/>
  </w:style>
  <w:style w:type="paragraph" w:customStyle="1" w:styleId="B992A736AB324D519697307C922A63AC">
    <w:name w:val="B992A736AB324D519697307C922A63AC"/>
    <w:rsid w:val="00123770"/>
  </w:style>
  <w:style w:type="paragraph" w:customStyle="1" w:styleId="52C74D94EB774C929375DF50F2E43917">
    <w:name w:val="52C74D94EB774C929375DF50F2E43917"/>
    <w:rsid w:val="00123770"/>
  </w:style>
  <w:style w:type="paragraph" w:customStyle="1" w:styleId="ECE8A694A7A449BC8835D8CE0D228147">
    <w:name w:val="ECE8A694A7A449BC8835D8CE0D228147"/>
    <w:rsid w:val="00123770"/>
  </w:style>
  <w:style w:type="paragraph" w:customStyle="1" w:styleId="AF666223E70C4E3AB4AD89EB548CC20A">
    <w:name w:val="AF666223E70C4E3AB4AD89EB548CC20A"/>
    <w:rsid w:val="00123770"/>
  </w:style>
  <w:style w:type="paragraph" w:customStyle="1" w:styleId="55DEC49D78894D7298ECB7720D74AF0F">
    <w:name w:val="55DEC49D78894D7298ECB7720D74AF0F"/>
    <w:rsid w:val="00123770"/>
  </w:style>
  <w:style w:type="paragraph" w:customStyle="1" w:styleId="FD3BD0A6FD344040AF6A1D8F12338125">
    <w:name w:val="FD3BD0A6FD344040AF6A1D8F12338125"/>
    <w:rsid w:val="00123770"/>
  </w:style>
  <w:style w:type="paragraph" w:customStyle="1" w:styleId="44B0AEF47EBA4AB9A648B8782D69A8B0">
    <w:name w:val="44B0AEF47EBA4AB9A648B8782D69A8B0"/>
    <w:rsid w:val="00123770"/>
  </w:style>
  <w:style w:type="paragraph" w:customStyle="1" w:styleId="1621DE9E7D8049EFBD9F7898984E5D40">
    <w:name w:val="1621DE9E7D8049EFBD9F7898984E5D40"/>
    <w:rsid w:val="00123770"/>
  </w:style>
  <w:style w:type="paragraph" w:customStyle="1" w:styleId="DFC490C172D44763936E3863E5BC5A8A">
    <w:name w:val="DFC490C172D44763936E3863E5BC5A8A"/>
    <w:rsid w:val="00123770"/>
  </w:style>
  <w:style w:type="paragraph" w:customStyle="1" w:styleId="06E3024D64CA4846AB6C2EFC1038B813">
    <w:name w:val="06E3024D64CA4846AB6C2EFC1038B813"/>
    <w:rsid w:val="00123770"/>
  </w:style>
  <w:style w:type="paragraph" w:customStyle="1" w:styleId="208A1C46130A4EF29BF4F61C4648CC23">
    <w:name w:val="208A1C46130A4EF29BF4F61C4648CC23"/>
    <w:rsid w:val="00123770"/>
  </w:style>
  <w:style w:type="paragraph" w:customStyle="1" w:styleId="9D4933BF70F5402DA8157A9D4B8BC454">
    <w:name w:val="9D4933BF70F5402DA8157A9D4B8BC454"/>
    <w:rsid w:val="001237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E19F5FF-2D35-444A-B6CF-918D5F693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325CF1-0970-497A-B4CD-90687777C2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1310877-14B9-42EE-A96F-0DD1E47E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114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Lischetti Mariano</dc:creator>
  <cp:lastModifiedBy>Morenos</cp:lastModifiedBy>
  <cp:revision>33</cp:revision>
  <dcterms:created xsi:type="dcterms:W3CDTF">2011-03-17T01:41:00Z</dcterms:created>
  <dcterms:modified xsi:type="dcterms:W3CDTF">2012-05-10T01:51:00Z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